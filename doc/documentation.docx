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19491" w14:textId="765CA078" w:rsidR="001B1FD5" w:rsidRDefault="009B6931">
      <w:pPr>
        <w:pStyle w:val="Heading1"/>
      </w:pPr>
      <w:r>
        <w:t>Introduction</w:t>
      </w:r>
    </w:p>
    <w:sdt>
      <w:sdtPr>
        <w:id w:val="6002714"/>
        <w:placeholder>
          <w:docPart w:val="3092BCD535EF4C4FA4C9FD20CC6F71FB"/>
        </w:placeholder>
      </w:sdtPr>
      <w:sdtContent>
        <w:p w14:paraId="0927B1CE" w14:textId="5E9A4FAC" w:rsidR="00DB3360" w:rsidRDefault="00DB3360" w:rsidP="00DB3360">
          <w:pPr>
            <w:pStyle w:val="BodyText"/>
            <w:spacing w:after="120"/>
          </w:pPr>
          <w:r>
            <w:t xml:space="preserve">This application is developed as part of a final project of a Rails course work. This is a basic application of </w:t>
          </w:r>
          <w:r w:rsidR="004E72BE">
            <w:t>user-managed</w:t>
          </w:r>
          <w:r>
            <w:t xml:space="preserve"> library with the following requirements:</w:t>
          </w:r>
        </w:p>
        <w:p w14:paraId="7DD961F3"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Anyone can see all the book titles and ratings in the library</w:t>
          </w:r>
        </w:p>
        <w:p w14:paraId="178F9EA4"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You must login to add library books</w:t>
          </w:r>
        </w:p>
        <w:p w14:paraId="7BC5BAB0"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Admin must approve the addition of lib books</w:t>
          </w:r>
        </w:p>
        <w:p w14:paraId="6B97EC38"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You must be logged in to rate a book</w:t>
          </w:r>
        </w:p>
        <w:p w14:paraId="3E4E0AF8"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To rate a book you must click on stars</w:t>
          </w:r>
        </w:p>
        <w:p w14:paraId="530791DA"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You can give a book 1-5 stars</w:t>
          </w:r>
        </w:p>
        <w:p w14:paraId="64733627"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You can add a review to any book</w:t>
          </w:r>
        </w:p>
        <w:p w14:paraId="32F16DD4"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You can only edit/destroy books you entered into the system</w:t>
          </w:r>
        </w:p>
        <w:p w14:paraId="730F3AED"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If a book has ratings or reviews, you can not destroy it, only deactivate it</w:t>
          </w:r>
        </w:p>
        <w:p w14:paraId="2A5478EE"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Deactivated books can not get new reviews or ratings</w:t>
          </w:r>
        </w:p>
        <w:p w14:paraId="05B00C6B"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receive emails when their books get rated or reviewed</w:t>
          </w:r>
        </w:p>
        <w:p w14:paraId="4DD92310"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"follow" books - which means they get email notifications on ratings and reviews</w:t>
          </w:r>
        </w:p>
        <w:p w14:paraId="1E22ED83"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Users can opt out of all or by book rating emails </w:t>
          </w:r>
        </w:p>
        <w:p w14:paraId="3CFE861E"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opt out of all or by book review emails</w:t>
          </w:r>
        </w:p>
        <w:p w14:paraId="0B6C0A56"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configure their email preferences</w:t>
          </w:r>
        </w:p>
        <w:p w14:paraId="4AD54C20"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ask to receive a daily digest of email notifications instead of individual notifications</w:t>
          </w:r>
        </w:p>
        <w:p w14:paraId="73D63B04"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Books must have a picture associated with them to be approved</w:t>
          </w:r>
        </w:p>
        <w:p w14:paraId="7CA30F05"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Admins can block users from creating ratings or reviews in the system</w:t>
          </w:r>
        </w:p>
        <w:p w14:paraId="16843BB7"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Books should be searchable by title, author, ISBN, tags, ratings, and reviews </w:t>
          </w:r>
        </w:p>
        <w:p w14:paraId="2FD6086B" w14:textId="77777777" w:rsidR="00647A18"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Admins can see a report of activities by User: </w:t>
          </w:r>
        </w:p>
        <w:p w14:paraId="7F5767CF" w14:textId="77777777" w:rsidR="00647A18"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Most active* users, </w:t>
          </w:r>
        </w:p>
        <w:p w14:paraId="60435CFD" w14:textId="77777777" w:rsidR="00647A18"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Users who give the lowest ratings, </w:t>
          </w:r>
        </w:p>
        <w:p w14:paraId="7BBA2F21" w14:textId="77777777" w:rsidR="00647A18"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Users who give the highest ratings, </w:t>
          </w:r>
        </w:p>
        <w:p w14:paraId="47414522" w14:textId="77777777" w:rsidR="00647A18"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Users who login most often, </w:t>
          </w:r>
        </w:p>
        <w:p w14:paraId="39394F04" w14:textId="77777777" w:rsidR="00647A18"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 xml:space="preserve">Users with the most reviews, and </w:t>
          </w:r>
        </w:p>
        <w:p w14:paraId="69F3898F" w14:textId="66991295" w:rsidR="00DB3360" w:rsidRPr="00DB3360" w:rsidRDefault="00DB3360" w:rsidP="00647A18">
          <w:pPr>
            <w:pStyle w:val="ListParagraph"/>
            <w:widowControl w:val="0"/>
            <w:numPr>
              <w:ilvl w:val="1"/>
              <w:numId w:val="11"/>
            </w:numPr>
            <w:autoSpaceDE w:val="0"/>
            <w:autoSpaceDN w:val="0"/>
            <w:adjustRightInd w:val="0"/>
            <w:spacing w:line="240" w:lineRule="auto"/>
            <w:rPr>
              <w:rFonts w:cs="Consolas"/>
              <w:color w:val="262626"/>
              <w:szCs w:val="20"/>
            </w:rPr>
          </w:pPr>
          <w:r w:rsidRPr="00DB3360">
            <w:rPr>
              <w:rFonts w:cs="Consolas"/>
              <w:color w:val="262626"/>
              <w:szCs w:val="20"/>
            </w:rPr>
            <w:t>Users who enter the most books.</w:t>
          </w:r>
        </w:p>
        <w:p w14:paraId="3EF127FD"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Book and review listings are sortable, and paginated (default sort for Books and Reviews is rating)</w:t>
          </w:r>
        </w:p>
        <w:p w14:paraId="4497E41C"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Admins can create/invite other admins</w:t>
          </w:r>
        </w:p>
        <w:p w14:paraId="1216DFCA"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Users can invite other users</w:t>
          </w:r>
        </w:p>
        <w:p w14:paraId="12940527"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Admins can login as any other user in the system</w:t>
          </w:r>
        </w:p>
        <w:p w14:paraId="5396688E" w14:textId="77777777" w:rsidR="00DB3360" w:rsidRPr="00DB3360" w:rsidRDefault="00DB3360" w:rsidP="00DB3360">
          <w:pPr>
            <w:pStyle w:val="ListParagraph"/>
            <w:widowControl w:val="0"/>
            <w:numPr>
              <w:ilvl w:val="0"/>
              <w:numId w:val="11"/>
            </w:numPr>
            <w:autoSpaceDE w:val="0"/>
            <w:autoSpaceDN w:val="0"/>
            <w:adjustRightInd w:val="0"/>
            <w:spacing w:line="240" w:lineRule="auto"/>
            <w:rPr>
              <w:rFonts w:cs="Consolas"/>
              <w:color w:val="262626"/>
              <w:szCs w:val="20"/>
            </w:rPr>
          </w:pPr>
          <w:r w:rsidRPr="00DB3360">
            <w:rPr>
              <w:rFonts w:cs="Consolas"/>
              <w:color w:val="262626"/>
              <w:szCs w:val="20"/>
            </w:rPr>
            <w:t>When an Admin logs in as another user, the Admin's activities do not impact the User's activity ratings in the system</w:t>
          </w:r>
        </w:p>
        <w:p w14:paraId="548AFD23" w14:textId="52DCF4AA" w:rsidR="001B1FD5" w:rsidRDefault="0049730E" w:rsidP="00DB3360">
          <w:pPr>
            <w:pStyle w:val="BodyText"/>
            <w:spacing w:after="120"/>
          </w:pPr>
        </w:p>
      </w:sdtContent>
    </w:sdt>
    <w:sdt>
      <w:sdtPr>
        <w:id w:val="6002722"/>
        <w:placeholder>
          <w:docPart w:val="BFF2F887CFA58841B9210F9D26518E22"/>
        </w:placeholder>
      </w:sdtPr>
      <w:sdtContent>
        <w:p w14:paraId="731E084B" w14:textId="51F2FFB4" w:rsidR="001B1FD5" w:rsidRDefault="004570D5">
          <w:pPr>
            <w:pStyle w:val="Heading1"/>
          </w:pPr>
          <w:r>
            <w:t>System Design</w:t>
          </w:r>
        </w:p>
      </w:sdtContent>
    </w:sdt>
    <w:sdt>
      <w:sdtPr>
        <w:id w:val="6002725"/>
        <w:placeholder>
          <w:docPart w:val="140D95AF25AFD24A8718C25086C45827"/>
        </w:placeholder>
      </w:sdtPr>
      <w:sdtContent>
        <w:p w14:paraId="7630579C" w14:textId="77777777" w:rsidR="000746D0" w:rsidRDefault="000746D0">
          <w:pPr>
            <w:pStyle w:val="BodyText"/>
          </w:pPr>
          <w:r>
            <w:t>Following are the basic entities and their relationships:</w:t>
          </w:r>
        </w:p>
        <w:p w14:paraId="73944D0B" w14:textId="57A797FD" w:rsidR="00512E52" w:rsidRPr="00C80679" w:rsidRDefault="00C80679" w:rsidP="00C80679">
          <w:pPr>
            <w:pStyle w:val="ListParagraph"/>
            <w:widowControl w:val="0"/>
            <w:numPr>
              <w:ilvl w:val="0"/>
              <w:numId w:val="14"/>
            </w:numPr>
            <w:autoSpaceDE w:val="0"/>
            <w:autoSpaceDN w:val="0"/>
            <w:adjustRightInd w:val="0"/>
            <w:spacing w:line="240" w:lineRule="auto"/>
            <w:rPr>
              <w:rFonts w:cs="Consolas"/>
              <w:color w:val="262626"/>
              <w:szCs w:val="20"/>
            </w:rPr>
          </w:pPr>
          <w:r>
            <w:rPr>
              <w:rFonts w:cs="Consolas"/>
              <w:color w:val="262626"/>
              <w:szCs w:val="20"/>
            </w:rPr>
            <w:t>USERS</w:t>
          </w:r>
        </w:p>
        <w:p w14:paraId="362686D5" w14:textId="38BF5741" w:rsidR="00A11348" w:rsidRDefault="00C80679" w:rsidP="00512E52">
          <w:pPr>
            <w:pStyle w:val="ListParagraph"/>
            <w:widowControl w:val="0"/>
            <w:numPr>
              <w:ilvl w:val="0"/>
              <w:numId w:val="14"/>
            </w:numPr>
            <w:autoSpaceDE w:val="0"/>
            <w:autoSpaceDN w:val="0"/>
            <w:adjustRightInd w:val="0"/>
            <w:spacing w:line="240" w:lineRule="auto"/>
            <w:rPr>
              <w:rFonts w:cs="Consolas"/>
              <w:color w:val="262626"/>
              <w:szCs w:val="20"/>
            </w:rPr>
          </w:pPr>
          <w:r>
            <w:rPr>
              <w:rFonts w:cs="Consolas"/>
              <w:color w:val="262626"/>
              <w:szCs w:val="20"/>
            </w:rPr>
            <w:t>BOOKS</w:t>
          </w:r>
        </w:p>
        <w:p w14:paraId="13059601" w14:textId="05A850DF" w:rsidR="00803655" w:rsidRPr="007A7030" w:rsidRDefault="00C80679" w:rsidP="007A7030">
          <w:pPr>
            <w:pStyle w:val="ListParagraph"/>
            <w:widowControl w:val="0"/>
            <w:numPr>
              <w:ilvl w:val="0"/>
              <w:numId w:val="14"/>
            </w:numPr>
            <w:autoSpaceDE w:val="0"/>
            <w:autoSpaceDN w:val="0"/>
            <w:adjustRightInd w:val="0"/>
            <w:spacing w:line="240" w:lineRule="auto"/>
            <w:rPr>
              <w:rFonts w:cs="Consolas"/>
              <w:color w:val="262626"/>
              <w:szCs w:val="20"/>
            </w:rPr>
          </w:pPr>
          <w:r>
            <w:rPr>
              <w:rFonts w:cs="Consolas"/>
              <w:color w:val="262626"/>
              <w:szCs w:val="20"/>
            </w:rPr>
            <w:t>REVIEWS</w:t>
          </w:r>
          <w:bookmarkStart w:id="0" w:name="_GoBack"/>
          <w:bookmarkEnd w:id="0"/>
        </w:p>
        <w:p w14:paraId="13352954" w14:textId="77777777" w:rsidR="00420CF9" w:rsidRDefault="00420CF9" w:rsidP="00420CF9">
          <w:pPr>
            <w:pStyle w:val="ListParagraph"/>
            <w:widowControl w:val="0"/>
            <w:autoSpaceDE w:val="0"/>
            <w:autoSpaceDN w:val="0"/>
            <w:adjustRightInd w:val="0"/>
            <w:spacing w:line="240" w:lineRule="auto"/>
            <w:rPr>
              <w:rFonts w:cs="Consolas"/>
              <w:color w:val="262626"/>
              <w:szCs w:val="20"/>
            </w:rPr>
          </w:pPr>
        </w:p>
        <w:p w14:paraId="797F27B9" w14:textId="77777777" w:rsidR="00420CF9" w:rsidRDefault="00420CF9" w:rsidP="00420CF9">
          <w:pPr>
            <w:pStyle w:val="ListParagraph"/>
            <w:widowControl w:val="0"/>
            <w:autoSpaceDE w:val="0"/>
            <w:autoSpaceDN w:val="0"/>
            <w:adjustRightInd w:val="0"/>
            <w:spacing w:line="240" w:lineRule="auto"/>
            <w:rPr>
              <w:rFonts w:cs="Consolas"/>
              <w:color w:val="262626"/>
              <w:szCs w:val="20"/>
            </w:rPr>
          </w:pPr>
        </w:p>
        <w:p w14:paraId="62312A9E" w14:textId="1B33817D" w:rsidR="001B1FD5" w:rsidRPr="00512E52" w:rsidRDefault="0049730E" w:rsidP="00420CF9">
          <w:pPr>
            <w:pStyle w:val="ListParagraph"/>
            <w:widowControl w:val="0"/>
            <w:autoSpaceDE w:val="0"/>
            <w:autoSpaceDN w:val="0"/>
            <w:adjustRightInd w:val="0"/>
            <w:spacing w:line="240" w:lineRule="auto"/>
            <w:rPr>
              <w:rFonts w:cs="Consolas"/>
              <w:color w:val="262626"/>
              <w:szCs w:val="20"/>
            </w:rPr>
          </w:pPr>
        </w:p>
      </w:sdtContent>
    </w:sdt>
    <w:p w14:paraId="1A4044DB" w14:textId="11033BAD" w:rsidR="004A3979" w:rsidRDefault="001625CB" w:rsidP="00A457B2">
      <w:pPr>
        <w:pStyle w:val="ListParagraph"/>
        <w:widowControl w:val="0"/>
        <w:numPr>
          <w:ilvl w:val="0"/>
          <w:numId w:val="14"/>
        </w:numPr>
        <w:autoSpaceDE w:val="0"/>
        <w:autoSpaceDN w:val="0"/>
        <w:adjustRightInd w:val="0"/>
        <w:spacing w:line="240" w:lineRule="auto"/>
      </w:pPr>
      <w:sdt>
        <w:sdtPr>
          <w:id w:val="6002743"/>
          <w:placeholder>
            <w:docPart w:val="020439BFE08ADB47A3F2585A3AA17C36"/>
          </w:placeholder>
          <w:showingPlcHdr/>
        </w:sdtPr>
        <w:sdtEndPr/>
        <w:sdtContent>
          <w:r>
            <w:t>Vestibulum condimentum velit sit amet leo. Aliquam vulputate lacinia eros. Vestibulum nonummy. Duis velit. Proin justo. Donec nunc sapien, pellentesque sed, posuere nec, pellentesque sed, ligula. Etiam non ante.</w:t>
          </w:r>
        </w:sdtContent>
      </w:sdt>
    </w:p>
    <w:sectPr w:rsidR="004A3979" w:rsidSect="001B1FD5">
      <w:headerReference w:type="even" r:id="rId8"/>
      <w:headerReference w:type="default" r:id="rId9"/>
      <w:footerReference w:type="default" r:id="rId10"/>
      <w:headerReference w:type="first" r:id="rId11"/>
      <w:footerReference w:type="first" r:id="rId12"/>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50D32" w14:textId="77777777" w:rsidR="0049730E" w:rsidRDefault="0049730E">
      <w:pPr>
        <w:spacing w:line="240" w:lineRule="auto"/>
      </w:pPr>
      <w:r>
        <w:separator/>
      </w:r>
    </w:p>
  </w:endnote>
  <w:endnote w:type="continuationSeparator" w:id="0">
    <w:p w14:paraId="580D20E5" w14:textId="77777777" w:rsidR="0049730E" w:rsidRDefault="00497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A570D" w14:textId="77777777" w:rsidR="0049730E" w:rsidRDefault="0049730E">
    <w:pPr>
      <w:pStyle w:val="Footer"/>
    </w:pPr>
    <w:r>
      <w:t>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90E" w14:textId="465656A0" w:rsidR="0049730E" w:rsidRDefault="0049730E" w:rsidP="00FB4D00">
    <w:pPr>
      <w:pStyle w:val="Footer-first"/>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58D38" w14:textId="77777777" w:rsidR="0049730E" w:rsidRDefault="0049730E">
      <w:pPr>
        <w:spacing w:line="240" w:lineRule="auto"/>
      </w:pPr>
      <w:r>
        <w:separator/>
      </w:r>
    </w:p>
  </w:footnote>
  <w:footnote w:type="continuationSeparator" w:id="0">
    <w:p w14:paraId="3BE49420" w14:textId="77777777" w:rsidR="0049730E" w:rsidRDefault="004973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B5F1C" w14:textId="77777777" w:rsidR="0049730E" w:rsidRDefault="0049730E">
    <w:pPr>
      <w:pStyle w:val="Header"/>
    </w:pPr>
  </w:p>
  <w:p w14:paraId="166C8353" w14:textId="77777777" w:rsidR="0049730E" w:rsidRDefault="0049730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765"/>
      <w:gridCol w:w="2807"/>
      <w:gridCol w:w="2857"/>
      <w:gridCol w:w="491"/>
    </w:tblGrid>
    <w:tr w:rsidR="0049730E" w14:paraId="40895772" w14:textId="77777777">
      <w:tc>
        <w:tcPr>
          <w:tcW w:w="2322" w:type="dxa"/>
        </w:tcPr>
        <w:p w14:paraId="25FA864A" w14:textId="77777777" w:rsidR="0049730E" w:rsidRDefault="0049730E">
          <w:pPr>
            <w:pStyle w:val="Date"/>
          </w:pPr>
          <w:r>
            <w:fldChar w:fldCharType="begin"/>
          </w:r>
          <w:r>
            <w:instrText xml:space="preserve"> PLACEHOLDER "[Insert Date]" \* MERGEFORMAT </w:instrText>
          </w:r>
          <w:r>
            <w:fldChar w:fldCharType="separate"/>
          </w:r>
          <w:r>
            <w:t>[Insert Date]</w:t>
          </w:r>
          <w:r>
            <w:fldChar w:fldCharType="end"/>
          </w:r>
        </w:p>
      </w:tc>
      <w:tc>
        <w:tcPr>
          <w:tcW w:w="3483" w:type="dxa"/>
        </w:tcPr>
        <w:p w14:paraId="16FE7F08" w14:textId="77777777" w:rsidR="0049730E" w:rsidRDefault="0049730E">
          <w:pPr>
            <w:pStyle w:val="Header-Continued"/>
          </w:pPr>
          <w:r>
            <w:fldChar w:fldCharType="begin"/>
          </w:r>
          <w:r>
            <w:instrText xml:space="preserve"> PLACEHOLDER </w:instrText>
          </w:r>
          <w:r>
            <w:fldChar w:fldCharType="begin"/>
          </w:r>
          <w:r>
            <w:instrText xml:space="preserve"> IF </w:instrText>
          </w:r>
          <w:r>
            <w:fldChar w:fldCharType="begin"/>
          </w:r>
          <w:r>
            <w:instrText xml:space="preserve"> USERPROPERTY Company </w:instrText>
          </w:r>
          <w:r>
            <w:fldChar w:fldCharType="end"/>
          </w:r>
          <w:r>
            <w:instrText xml:space="preserve">="" "organization" </w:instrText>
          </w:r>
          <w:r>
            <w:fldChar w:fldCharType="begin"/>
          </w:r>
          <w:r>
            <w:instrText xml:space="preserve"> USERPROPERTY Company </w:instrText>
          </w:r>
          <w:r>
            <w:fldChar w:fldCharType="separate"/>
          </w:r>
          <w:r>
            <w:rPr>
              <w:b/>
              <w:bCs/>
            </w:rPr>
            <w:instrText>Error! Bookmark not defined.</w:instrText>
          </w:r>
          <w:r>
            <w:fldChar w:fldCharType="end"/>
          </w:r>
          <w:r>
            <w:fldChar w:fldCharType="separate"/>
          </w:r>
          <w:r w:rsidR="007A7030">
            <w:rPr>
              <w:noProof/>
            </w:rPr>
            <w:instrText>organization</w:instrText>
          </w:r>
          <w:r>
            <w:fldChar w:fldCharType="end"/>
          </w:r>
          <w:r>
            <w:instrText xml:space="preserve"> \* MERGEFORMAT</w:instrText>
          </w:r>
          <w:r>
            <w:fldChar w:fldCharType="separate"/>
          </w:r>
          <w:r w:rsidR="007A7030">
            <w:t>organization</w:t>
          </w:r>
          <w:r>
            <w:fldChar w:fldCharType="end"/>
          </w:r>
        </w:p>
      </w:tc>
      <w:sdt>
        <w:sdtPr>
          <w:id w:val="32659646"/>
          <w:placeholder>
            <w:docPart w:val="8D8162028ECB474E8EB9B575962EFB0D"/>
          </w:placeholder>
          <w:showingPlcHdr/>
        </w:sdtPr>
        <w:sdtContent>
          <w:tc>
            <w:tcPr>
              <w:tcW w:w="3825" w:type="dxa"/>
            </w:tcPr>
            <w:p w14:paraId="3C5C0796" w14:textId="77777777" w:rsidR="0049730E" w:rsidRDefault="0049730E">
              <w:pPr>
                <w:pStyle w:val="Subtitle"/>
              </w:pPr>
              <w:r>
                <w:t>Lorem Ipsum</w:t>
              </w:r>
            </w:p>
          </w:tc>
        </w:sdtContent>
      </w:sdt>
      <w:tc>
        <w:tcPr>
          <w:tcW w:w="666" w:type="dxa"/>
        </w:tcPr>
        <w:p w14:paraId="319BC961" w14:textId="77777777" w:rsidR="0049730E" w:rsidRDefault="0049730E">
          <w:pPr>
            <w:pStyle w:val="Page"/>
          </w:pPr>
          <w:r>
            <w:fldChar w:fldCharType="begin"/>
          </w:r>
          <w:r>
            <w:instrText xml:space="preserve"> page </w:instrText>
          </w:r>
          <w:r>
            <w:fldChar w:fldCharType="separate"/>
          </w:r>
          <w:r w:rsidR="007A7030">
            <w:rPr>
              <w:noProof/>
            </w:rPr>
            <w:t>2</w:t>
          </w:r>
          <w:r>
            <w:rPr>
              <w:noProof/>
            </w:rPr>
            <w:fldChar w:fldCharType="end"/>
          </w:r>
        </w:p>
      </w:tc>
    </w:tr>
  </w:tbl>
  <w:p w14:paraId="6FEC75A5" w14:textId="77777777" w:rsidR="0049730E" w:rsidRDefault="004973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49730E" w14:paraId="395CC57D" w14:textId="77777777">
      <w:tc>
        <w:tcPr>
          <w:tcW w:w="2500" w:type="pct"/>
        </w:tcPr>
        <w:p w14:paraId="7C30642D" w14:textId="77777777" w:rsidR="0049730E" w:rsidRDefault="0049730E">
          <w:pPr>
            <w:pStyle w:val="Header-Left"/>
          </w:pPr>
        </w:p>
      </w:tc>
      <w:tc>
        <w:tcPr>
          <w:tcW w:w="2500" w:type="pct"/>
        </w:tcPr>
        <w:p w14:paraId="6780201C" w14:textId="77777777" w:rsidR="0049730E" w:rsidRDefault="0049730E">
          <w:pPr>
            <w:pStyle w:val="Header-Right"/>
          </w:pPr>
        </w:p>
      </w:tc>
    </w:tr>
    <w:tr w:rsidR="0049730E" w14:paraId="2732749A" w14:textId="77777777">
      <w:tc>
        <w:tcPr>
          <w:tcW w:w="2500" w:type="pct"/>
        </w:tcPr>
        <w:p w14:paraId="371114CB" w14:textId="0A0D9EC3" w:rsidR="0049730E" w:rsidRDefault="0049730E">
          <w:pPr>
            <w:pStyle w:val="Header-Left"/>
          </w:pPr>
          <w:r>
            <w:t>Library</w:t>
          </w:r>
        </w:p>
      </w:tc>
      <w:tc>
        <w:tcPr>
          <w:tcW w:w="2500" w:type="pct"/>
        </w:tcPr>
        <w:p w14:paraId="2557750F" w14:textId="3B763DBB" w:rsidR="0049730E" w:rsidRDefault="0049730E">
          <w:pPr>
            <w:pStyle w:val="Header-Right"/>
          </w:pPr>
          <w:r w:rsidRPr="00FB4D00">
            <w:t>https://github.com/jatla/library</w:t>
          </w:r>
        </w:p>
      </w:tc>
    </w:tr>
  </w:tbl>
  <w:p w14:paraId="55AFFB9B" w14:textId="77777777" w:rsidR="0049730E" w:rsidRDefault="0049730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42144D"/>
    <w:multiLevelType w:val="hybridMultilevel"/>
    <w:tmpl w:val="5BFE82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04A87"/>
    <w:multiLevelType w:val="hybridMultilevel"/>
    <w:tmpl w:val="C4A2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7258FF"/>
    <w:multiLevelType w:val="hybridMultilevel"/>
    <w:tmpl w:val="5BFE82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10059"/>
    <w:multiLevelType w:val="hybridMultilevel"/>
    <w:tmpl w:val="E82EE9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A78DA"/>
    <w:rsid w:val="000514EC"/>
    <w:rsid w:val="000746D0"/>
    <w:rsid w:val="00093002"/>
    <w:rsid w:val="000D5AAA"/>
    <w:rsid w:val="001368CF"/>
    <w:rsid w:val="001625CB"/>
    <w:rsid w:val="001B1FD5"/>
    <w:rsid w:val="001B58A9"/>
    <w:rsid w:val="00254EB1"/>
    <w:rsid w:val="00263163"/>
    <w:rsid w:val="002813A3"/>
    <w:rsid w:val="002C00BB"/>
    <w:rsid w:val="002F27FF"/>
    <w:rsid w:val="003B10DE"/>
    <w:rsid w:val="00420CF9"/>
    <w:rsid w:val="00431760"/>
    <w:rsid w:val="00437078"/>
    <w:rsid w:val="004570D5"/>
    <w:rsid w:val="0049730E"/>
    <w:rsid w:val="004A3979"/>
    <w:rsid w:val="004E72BE"/>
    <w:rsid w:val="005120FE"/>
    <w:rsid w:val="00512E52"/>
    <w:rsid w:val="00647A18"/>
    <w:rsid w:val="007332C6"/>
    <w:rsid w:val="007A3CD7"/>
    <w:rsid w:val="007A7030"/>
    <w:rsid w:val="00803655"/>
    <w:rsid w:val="008912B6"/>
    <w:rsid w:val="00891943"/>
    <w:rsid w:val="00912B90"/>
    <w:rsid w:val="00935B52"/>
    <w:rsid w:val="00937A23"/>
    <w:rsid w:val="00947F69"/>
    <w:rsid w:val="00993686"/>
    <w:rsid w:val="009B6931"/>
    <w:rsid w:val="00A11348"/>
    <w:rsid w:val="00A23D44"/>
    <w:rsid w:val="00A457B2"/>
    <w:rsid w:val="00A60729"/>
    <w:rsid w:val="00B01107"/>
    <w:rsid w:val="00C80679"/>
    <w:rsid w:val="00DB07DD"/>
    <w:rsid w:val="00DB3360"/>
    <w:rsid w:val="00DF4D4E"/>
    <w:rsid w:val="00E21D84"/>
    <w:rsid w:val="00E75E23"/>
    <w:rsid w:val="00EA51B4"/>
    <w:rsid w:val="00EA78DA"/>
    <w:rsid w:val="00F1236F"/>
    <w:rsid w:val="00F80904"/>
    <w:rsid w:val="00FB4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C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3E3E3E"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3E3E3E" w:themeColor="background2" w:themeShade="40"/>
      <w:spacing w:val="15"/>
      <w:sz w:val="24"/>
      <w:szCs w:val="24"/>
    </w:rPr>
  </w:style>
  <w:style w:type="paragraph" w:styleId="Header">
    <w:name w:val="header"/>
    <w:basedOn w:val="Normal"/>
    <w:link w:val="HeaderChar"/>
    <w:rsid w:val="001B1FD5"/>
    <w:pPr>
      <w:spacing w:after="320" w:line="240" w:lineRule="auto"/>
    </w:pPr>
    <w:rPr>
      <w:color w:val="DDDDDD" w:themeColor="accent1"/>
      <w:sz w:val="36"/>
      <w:szCs w:val="36"/>
    </w:rPr>
  </w:style>
  <w:style w:type="character" w:customStyle="1" w:styleId="HeaderChar">
    <w:name w:val="Header Char"/>
    <w:basedOn w:val="DefaultParagraphFont"/>
    <w:link w:val="Header"/>
    <w:rsid w:val="001B1FD5"/>
    <w:rPr>
      <w:color w:val="DDDDDD"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DDDDDD" w:themeFill="accent1"/>
        <w:vAlign w:val="bottom"/>
      </w:tcPr>
    </w:tblStylePr>
    <w:tblStylePr w:type="lastRow">
      <w:rPr>
        <w:color w:val="FFFFFF" w:themeColor="background1"/>
      </w:rPr>
      <w:tblPr/>
      <w:tcPr>
        <w:tcBorders>
          <w:top w:val="dotted" w:sz="4" w:space="0" w:color="DDDDDD" w:themeColor="accent1"/>
        </w:tcBorders>
      </w:tcPr>
    </w:tblStylePr>
    <w:tblStylePr w:type="band2Horz">
      <w:tblPr/>
      <w:tcPr>
        <w:shd w:val="clear" w:color="auto" w:fill="DBDBDB"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0000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DDDDDD"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DDDDDD"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1B1FD5"/>
    <w:rPr>
      <w:b/>
      <w:bCs/>
      <w:i/>
      <w:iCs/>
      <w:color w:val="DDDDDD"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A5A5A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paragraph" w:customStyle="1" w:styleId="BD053B799CF18D42A6ED4DDA89DB798F">
    <w:name w:val="BD053B799CF18D42A6ED4DDA89DB798F"/>
    <w:rsid w:val="001625CB"/>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3E3E3E"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3E3E3E" w:themeColor="background2" w:themeShade="40"/>
      <w:spacing w:val="15"/>
      <w:sz w:val="24"/>
      <w:szCs w:val="24"/>
    </w:rPr>
  </w:style>
  <w:style w:type="paragraph" w:styleId="Header">
    <w:name w:val="header"/>
    <w:basedOn w:val="Normal"/>
    <w:link w:val="HeaderChar"/>
    <w:rsid w:val="001B1FD5"/>
    <w:pPr>
      <w:spacing w:after="320" w:line="240" w:lineRule="auto"/>
    </w:pPr>
    <w:rPr>
      <w:color w:val="DDDDDD" w:themeColor="accent1"/>
      <w:sz w:val="36"/>
      <w:szCs w:val="36"/>
    </w:rPr>
  </w:style>
  <w:style w:type="character" w:customStyle="1" w:styleId="HeaderChar">
    <w:name w:val="Header Char"/>
    <w:basedOn w:val="DefaultParagraphFont"/>
    <w:link w:val="Header"/>
    <w:rsid w:val="001B1FD5"/>
    <w:rPr>
      <w:color w:val="DDDDDD"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DDDDDD" w:themeFill="accent1"/>
        <w:vAlign w:val="bottom"/>
      </w:tcPr>
    </w:tblStylePr>
    <w:tblStylePr w:type="lastRow">
      <w:rPr>
        <w:color w:val="FFFFFF" w:themeColor="background1"/>
      </w:rPr>
      <w:tblPr/>
      <w:tcPr>
        <w:tcBorders>
          <w:top w:val="dotted" w:sz="4" w:space="0" w:color="DDDDDD" w:themeColor="accent1"/>
        </w:tcBorders>
      </w:tcPr>
    </w:tblStylePr>
    <w:tblStylePr w:type="band2Horz">
      <w:tblPr/>
      <w:tcPr>
        <w:shd w:val="clear" w:color="auto" w:fill="DBDBDB"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0000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DDDDDD"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DDDDDD"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1B1FD5"/>
    <w:rPr>
      <w:b/>
      <w:bCs/>
      <w:i/>
      <w:iCs/>
      <w:color w:val="DDDDDD"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A5A5A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paragraph" w:customStyle="1" w:styleId="BD053B799CF18D42A6ED4DDA89DB798F">
    <w:name w:val="BD053B799CF18D42A6ED4DDA89DB798F"/>
    <w:rsid w:val="001625C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92BCD535EF4C4FA4C9FD20CC6F71FB"/>
        <w:category>
          <w:name w:val="General"/>
          <w:gallery w:val="placeholder"/>
        </w:category>
        <w:types>
          <w:type w:val="bbPlcHdr"/>
        </w:types>
        <w:behaviors>
          <w:behavior w:val="content"/>
        </w:behaviors>
        <w:guid w:val="{AF8500EA-0F5B-9A43-AA21-93D614829C32}"/>
      </w:docPartPr>
      <w:docPartBody>
        <w:p w:rsidR="00812EB8" w:rsidRDefault="00812EB8">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000000" w:rsidRDefault="00812EB8">
          <w:pPr>
            <w:pStyle w:val="3092BCD535EF4C4FA4C9FD20CC6F71FB"/>
          </w:pPr>
          <w:r>
            <w:t xml:space="preserve">Integer non tellus quis risus porta bibendum. In hac habitasse platea dictumst. Phasellus faucibus sagittis mi. </w:t>
          </w:r>
        </w:p>
      </w:docPartBody>
    </w:docPart>
    <w:docPart>
      <w:docPartPr>
        <w:name w:val="BFF2F887CFA58841B9210F9D26518E22"/>
        <w:category>
          <w:name w:val="General"/>
          <w:gallery w:val="placeholder"/>
        </w:category>
        <w:types>
          <w:type w:val="bbPlcHdr"/>
        </w:types>
        <w:behaviors>
          <w:behavior w:val="content"/>
        </w:behaviors>
        <w:guid w:val="{7207832D-7A87-954E-852E-1C757C8F663A}"/>
      </w:docPartPr>
      <w:docPartBody>
        <w:p w:rsidR="00000000" w:rsidRDefault="00812EB8">
          <w:pPr>
            <w:pStyle w:val="BFF2F887CFA58841B9210F9D26518E22"/>
          </w:pPr>
          <w:r>
            <w:t>Suspendisse Ipsum</w:t>
          </w:r>
        </w:p>
      </w:docPartBody>
    </w:docPart>
    <w:docPart>
      <w:docPartPr>
        <w:name w:val="140D95AF25AFD24A8718C25086C45827"/>
        <w:category>
          <w:name w:val="General"/>
          <w:gallery w:val="placeholder"/>
        </w:category>
        <w:types>
          <w:type w:val="bbPlcHdr"/>
        </w:types>
        <w:behaviors>
          <w:behavior w:val="content"/>
        </w:behaviors>
        <w:guid w:val="{659286D6-5A0D-0340-B874-99D6C95BA790}"/>
      </w:docPartPr>
      <w:docPartBody>
        <w:p w:rsidR="00000000" w:rsidRDefault="00812EB8">
          <w:pPr>
            <w:pStyle w:val="140D95AF25AFD24A8718C25086C4582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020439BFE08ADB47A3F2585A3AA17C36"/>
        <w:category>
          <w:name w:val="General"/>
          <w:gallery w:val="placeholder"/>
        </w:category>
        <w:types>
          <w:type w:val="bbPlcHdr"/>
        </w:types>
        <w:behaviors>
          <w:behavior w:val="content"/>
        </w:behaviors>
        <w:guid w:val="{287EBE9C-243B-B24A-B373-C1637E7531FC}"/>
      </w:docPartPr>
      <w:docPartBody>
        <w:p w:rsidR="00000000" w:rsidRDefault="00812EB8">
          <w:pPr>
            <w:pStyle w:val="020439BFE08ADB47A3F2585A3AA17C36"/>
          </w:pPr>
          <w:r>
            <w:t>Vestibulum condimentum velit sit amet leo. Aliquam vulputate lacinia eros. Vestibulum nonummy. Duis velit. Proin justo. Donec nunc sapien, pellentesque sed, posuere nec, pellentesque sed, ligula. Etiam non ante.</w:t>
          </w:r>
        </w:p>
      </w:docPartBody>
    </w:docPart>
    <w:docPart>
      <w:docPartPr>
        <w:name w:val="8D8162028ECB474E8EB9B575962EFB0D"/>
        <w:category>
          <w:name w:val="General"/>
          <w:gallery w:val="placeholder"/>
        </w:category>
        <w:types>
          <w:type w:val="bbPlcHdr"/>
        </w:types>
        <w:behaviors>
          <w:behavior w:val="content"/>
        </w:behaviors>
        <w:guid w:val="{0860E8B5-873F-C94F-BFD2-B4EAD3F1F171}"/>
      </w:docPartPr>
      <w:docPartBody>
        <w:p w:rsidR="00000000" w:rsidRDefault="00812EB8">
          <w:pPr>
            <w:pStyle w:val="8D8162028ECB474E8EB9B575962EFB0D"/>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0FBB930DB894796E182B90E7F12A1">
    <w:name w:val="C320FBB930DB894796E182B90E7F12A1"/>
  </w:style>
  <w:style w:type="paragraph" w:customStyle="1" w:styleId="0ABEE40407C43749B332DD9BABB35E18">
    <w:name w:val="0ABEE40407C43749B332DD9BABB35E18"/>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3092BCD535EF4C4FA4C9FD20CC6F71FB">
    <w:name w:val="3092BCD535EF4C4FA4C9FD20CC6F71FB"/>
  </w:style>
  <w:style w:type="paragraph" w:customStyle="1" w:styleId="BFF2F887CFA58841B9210F9D26518E22">
    <w:name w:val="BFF2F887CFA58841B9210F9D26518E22"/>
  </w:style>
  <w:style w:type="paragraph" w:customStyle="1" w:styleId="140D95AF25AFD24A8718C25086C45827">
    <w:name w:val="140D95AF25AFD24A8718C25086C45827"/>
  </w:style>
  <w:style w:type="paragraph" w:customStyle="1" w:styleId="EC3D610B6887864487DB09E090E21833">
    <w:name w:val="EC3D610B6887864487DB09E090E21833"/>
  </w:style>
  <w:style w:type="paragraph" w:customStyle="1" w:styleId="C4449D161DB88840B7F6EC5D0C5DD1C4">
    <w:name w:val="C4449D161DB88840B7F6EC5D0C5DD1C4"/>
  </w:style>
  <w:style w:type="paragraph" w:customStyle="1" w:styleId="BD053B799CF18D42A6ED4DDA89DB798F">
    <w:name w:val="BD053B799CF18D42A6ED4DDA89DB798F"/>
  </w:style>
  <w:style w:type="paragraph" w:customStyle="1" w:styleId="57F7D2E3DB7DE54E8C524616ADE278D7">
    <w:name w:val="57F7D2E3DB7DE54E8C524616ADE278D7"/>
  </w:style>
  <w:style w:type="paragraph" w:customStyle="1" w:styleId="EBFF1CA7F0D3B549A0BF83EBF5C4E312">
    <w:name w:val="EBFF1CA7F0D3B549A0BF83EBF5C4E312"/>
  </w:style>
  <w:style w:type="paragraph" w:customStyle="1" w:styleId="5EB45746348DD34CB18AE01415859760">
    <w:name w:val="5EB45746348DD34CB18AE01415859760"/>
  </w:style>
  <w:style w:type="paragraph" w:customStyle="1" w:styleId="98907A54B30F2740887A09ED5ABC3FE1">
    <w:name w:val="98907A54B30F2740887A09ED5ABC3FE1"/>
  </w:style>
  <w:style w:type="paragraph" w:customStyle="1" w:styleId="020439BFE08ADB47A3F2585A3AA17C36">
    <w:name w:val="020439BFE08ADB47A3F2585A3AA17C36"/>
  </w:style>
  <w:style w:type="paragraph" w:customStyle="1" w:styleId="8D8162028ECB474E8EB9B575962EFB0D">
    <w:name w:val="8D8162028ECB474E8EB9B575962EFB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0FBB930DB894796E182B90E7F12A1">
    <w:name w:val="C320FBB930DB894796E182B90E7F12A1"/>
  </w:style>
  <w:style w:type="paragraph" w:customStyle="1" w:styleId="0ABEE40407C43749B332DD9BABB35E18">
    <w:name w:val="0ABEE40407C43749B332DD9BABB35E18"/>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3092BCD535EF4C4FA4C9FD20CC6F71FB">
    <w:name w:val="3092BCD535EF4C4FA4C9FD20CC6F71FB"/>
  </w:style>
  <w:style w:type="paragraph" w:customStyle="1" w:styleId="BFF2F887CFA58841B9210F9D26518E22">
    <w:name w:val="BFF2F887CFA58841B9210F9D26518E22"/>
  </w:style>
  <w:style w:type="paragraph" w:customStyle="1" w:styleId="140D95AF25AFD24A8718C25086C45827">
    <w:name w:val="140D95AF25AFD24A8718C25086C45827"/>
  </w:style>
  <w:style w:type="paragraph" w:customStyle="1" w:styleId="EC3D610B6887864487DB09E090E21833">
    <w:name w:val="EC3D610B6887864487DB09E090E21833"/>
  </w:style>
  <w:style w:type="paragraph" w:customStyle="1" w:styleId="C4449D161DB88840B7F6EC5D0C5DD1C4">
    <w:name w:val="C4449D161DB88840B7F6EC5D0C5DD1C4"/>
  </w:style>
  <w:style w:type="paragraph" w:customStyle="1" w:styleId="BD053B799CF18D42A6ED4DDA89DB798F">
    <w:name w:val="BD053B799CF18D42A6ED4DDA89DB798F"/>
  </w:style>
  <w:style w:type="paragraph" w:customStyle="1" w:styleId="57F7D2E3DB7DE54E8C524616ADE278D7">
    <w:name w:val="57F7D2E3DB7DE54E8C524616ADE278D7"/>
  </w:style>
  <w:style w:type="paragraph" w:customStyle="1" w:styleId="EBFF1CA7F0D3B549A0BF83EBF5C4E312">
    <w:name w:val="EBFF1CA7F0D3B549A0BF83EBF5C4E312"/>
  </w:style>
  <w:style w:type="paragraph" w:customStyle="1" w:styleId="5EB45746348DD34CB18AE01415859760">
    <w:name w:val="5EB45746348DD34CB18AE01415859760"/>
  </w:style>
  <w:style w:type="paragraph" w:customStyle="1" w:styleId="98907A54B30F2740887A09ED5ABC3FE1">
    <w:name w:val="98907A54B30F2740887A09ED5ABC3FE1"/>
  </w:style>
  <w:style w:type="paragraph" w:customStyle="1" w:styleId="020439BFE08ADB47A3F2585A3AA17C36">
    <w:name w:val="020439BFE08ADB47A3F2585A3AA17C36"/>
  </w:style>
  <w:style w:type="paragraph" w:customStyle="1" w:styleId="8D8162028ECB474E8EB9B575962EFB0D">
    <w:name w:val="8D8162028ECB474E8EB9B575962EF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Proposal.dotx</Template>
  <TotalTime>33</TotalTime>
  <Pages>2</Pages>
  <Words>309</Words>
  <Characters>1839</Characters>
  <Application>Microsoft Macintosh Word</Application>
  <DocSecurity>0</DocSecurity>
  <Lines>65</Lines>
  <Paragraphs>44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2104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34</cp:revision>
  <dcterms:created xsi:type="dcterms:W3CDTF">2014-07-30T03:41:00Z</dcterms:created>
  <dcterms:modified xsi:type="dcterms:W3CDTF">2014-07-30T04:23:00Z</dcterms:modified>
  <cp:category/>
</cp:coreProperties>
</file>